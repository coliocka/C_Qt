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page" w:horzAnchor="page" w:tblpX="2625" w:tblpY="92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4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270" w:type="dxa"/>
            <w:vAlign w:val="bottom"/>
          </w:tcPr>
          <w:p>
            <w:pPr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操作系统与linux管理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70" w:type="dxa"/>
            <w:vAlign w:val="bottom"/>
          </w:tcPr>
          <w:p>
            <w:pPr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实验一 vim编辑运行C++程序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270" w:type="dxa"/>
            <w:vAlign w:val="bottom"/>
          </w:tcPr>
          <w:p>
            <w:pPr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指导教师</w:t>
            </w:r>
            <w:r>
              <w:rPr>
                <w:rFonts w:hint="eastAsia" w:ascii="宋体" w:hAnsi="宋体"/>
                <w:b/>
                <w:spacing w:val="-20"/>
                <w:sz w:val="28"/>
                <w:szCs w:val="28"/>
              </w:rPr>
              <w:t>：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王光斌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0" w:type="dxa"/>
            <w:vAlign w:val="bottom"/>
          </w:tcPr>
          <w:p>
            <w:pPr>
              <w:ind w:right="140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吴美贤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70" w:type="dxa"/>
            <w:vAlign w:val="bottom"/>
          </w:tcPr>
          <w:p>
            <w:pPr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学生学号：</w:t>
            </w:r>
          </w:p>
        </w:tc>
        <w:tc>
          <w:tcPr>
            <w:tcW w:w="46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203080055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270" w:type="dxa"/>
            <w:vAlign w:val="bottom"/>
          </w:tcPr>
          <w:p>
            <w:pPr>
              <w:wordWrap w:val="0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班    级：</w:t>
            </w:r>
          </w:p>
        </w:tc>
        <w:tc>
          <w:tcPr>
            <w:tcW w:w="4629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电子科学与技术</w:t>
            </w:r>
            <w:r>
              <w:rPr>
                <w:rFonts w:hint="eastAsia" w:ascii="宋体" w:hAnsi="宋体"/>
                <w:sz w:val="28"/>
                <w:szCs w:val="28"/>
              </w:rPr>
              <w:t>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270" w:type="dxa"/>
            <w:vAlign w:val="bottom"/>
          </w:tcPr>
          <w:p>
            <w:pPr>
              <w:jc w:val="right"/>
              <w:rPr>
                <w:rFonts w:ascii="宋体" w:hAnsi="宋体"/>
                <w:b/>
                <w:spacing w:val="-2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C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70" w:type="dxa"/>
            <w:vAlign w:val="bottom"/>
          </w:tcPr>
          <w:p>
            <w:pPr>
              <w:spacing w:line="480" w:lineRule="exact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2023年3月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270" w:type="dxa"/>
            <w:vAlign w:val="bottom"/>
          </w:tcPr>
          <w:p>
            <w:pPr>
              <w:spacing w:line="480" w:lineRule="exact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pStyle w:val="8"/>
        <w:rPr>
          <w:rFonts w:ascii="隶书" w:hAnsi="华文中宋" w:eastAsia="隶书"/>
          <w:spacing w:val="0"/>
          <w:sz w:val="52"/>
          <w:szCs w:val="52"/>
        </w:rPr>
      </w:pPr>
    </w:p>
    <w:p>
      <w:pPr>
        <w:pStyle w:val="8"/>
        <w:rPr>
          <w:rFonts w:ascii="隶书" w:hAnsi="华文中宋" w:eastAsia="隶书"/>
          <w:b w:val="0"/>
          <w:spacing w:val="0"/>
          <w:sz w:val="52"/>
          <w:szCs w:val="52"/>
        </w:rPr>
      </w:pPr>
      <w:r>
        <w:rPr>
          <w:rFonts w:hint="eastAsia" w:ascii="隶书" w:hAnsi="华文中宋" w:eastAsia="隶书"/>
          <w:spacing w:val="0"/>
          <w:sz w:val="52"/>
          <w:szCs w:val="52"/>
        </w:rPr>
        <w:t>成都锦城学院电子信息学院</w:t>
      </w:r>
    </w:p>
    <w:p>
      <w:pPr>
        <w:jc w:val="center"/>
        <w:rPr>
          <w:b/>
          <w:spacing w:val="140"/>
          <w:sz w:val="36"/>
        </w:rPr>
      </w:pPr>
    </w:p>
    <w:p>
      <w:pPr>
        <w:jc w:val="center"/>
        <w:rPr>
          <w:rFonts w:ascii="隶书" w:eastAsia="隶书"/>
          <w:b/>
          <w:spacing w:val="140"/>
          <w:sz w:val="48"/>
          <w:szCs w:val="48"/>
        </w:rPr>
      </w:pPr>
      <w:r>
        <w:rPr>
          <w:rFonts w:hint="eastAsia" w:ascii="隶书" w:eastAsia="隶书"/>
          <w:b/>
          <w:spacing w:val="140"/>
          <w:sz w:val="48"/>
          <w:szCs w:val="48"/>
        </w:rPr>
        <w:t>课</w:t>
      </w:r>
    </w:p>
    <w:p>
      <w:pPr>
        <w:jc w:val="center"/>
        <w:rPr>
          <w:rFonts w:ascii="隶书" w:eastAsia="隶书"/>
          <w:b/>
          <w:spacing w:val="140"/>
          <w:sz w:val="48"/>
          <w:szCs w:val="48"/>
        </w:rPr>
      </w:pPr>
      <w:r>
        <w:rPr>
          <w:rFonts w:hint="eastAsia" w:ascii="隶书" w:eastAsia="隶书"/>
          <w:b/>
          <w:spacing w:val="140"/>
          <w:sz w:val="48"/>
          <w:szCs w:val="48"/>
        </w:rPr>
        <w:t>程</w:t>
      </w:r>
    </w:p>
    <w:p>
      <w:pPr>
        <w:jc w:val="center"/>
        <w:rPr>
          <w:rFonts w:ascii="隶书" w:eastAsia="隶书"/>
          <w:b/>
          <w:spacing w:val="140"/>
          <w:sz w:val="48"/>
          <w:szCs w:val="48"/>
        </w:rPr>
      </w:pPr>
      <w:r>
        <w:rPr>
          <w:rFonts w:hint="eastAsia" w:ascii="隶书" w:eastAsia="隶书"/>
          <w:b/>
          <w:spacing w:val="140"/>
          <w:sz w:val="48"/>
          <w:szCs w:val="48"/>
        </w:rPr>
        <w:t>实</w:t>
      </w:r>
    </w:p>
    <w:p>
      <w:pPr>
        <w:jc w:val="center"/>
        <w:rPr>
          <w:rFonts w:ascii="隶书" w:eastAsia="隶书"/>
          <w:b/>
          <w:spacing w:val="140"/>
          <w:sz w:val="48"/>
          <w:szCs w:val="48"/>
        </w:rPr>
      </w:pPr>
      <w:r>
        <w:rPr>
          <w:rFonts w:hint="eastAsia" w:ascii="隶书" w:eastAsia="隶书"/>
          <w:b/>
          <w:spacing w:val="140"/>
          <w:sz w:val="48"/>
          <w:szCs w:val="48"/>
        </w:rPr>
        <w:t>验</w:t>
      </w:r>
    </w:p>
    <w:p>
      <w:pPr>
        <w:jc w:val="center"/>
        <w:rPr>
          <w:rFonts w:ascii="隶书" w:eastAsia="隶书"/>
          <w:b/>
          <w:spacing w:val="140"/>
          <w:sz w:val="48"/>
          <w:szCs w:val="48"/>
        </w:rPr>
      </w:pPr>
      <w:r>
        <w:rPr>
          <w:rFonts w:hint="eastAsia" w:ascii="隶书" w:eastAsia="隶书"/>
          <w:b/>
          <w:spacing w:val="140"/>
          <w:sz w:val="48"/>
          <w:szCs w:val="48"/>
        </w:rPr>
        <w:t>报</w:t>
      </w:r>
    </w:p>
    <w:p>
      <w:pPr>
        <w:jc w:val="center"/>
        <w:rPr>
          <w:rFonts w:ascii="黑体" w:hAnsi="宋体" w:eastAsia="黑体"/>
          <w:b/>
          <w:sz w:val="48"/>
          <w:szCs w:val="48"/>
        </w:rPr>
      </w:pPr>
      <w:r>
        <w:rPr>
          <w:rFonts w:hint="eastAsia" w:ascii="隶书" w:eastAsia="隶书"/>
          <w:b/>
          <w:spacing w:val="140"/>
          <w:sz w:val="48"/>
          <w:szCs w:val="48"/>
        </w:rPr>
        <w:t>告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在已联网的虚拟机上打开终端并且输入命令yum -y install vim*,但我在输入命令的时候发现需要管理员授权，所以输入root密码过后再输入上述命令，就进入了vim的安装；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345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输入上述命令证明vim已经在下载，当出现以下页面的时候就代表安装完成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31597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此时再输入g++ -v命令，查询当前的vim g++版本信息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85877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vim编辑器的四种模式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命令模式：使用vim编辑器时，默认处于命令模式。在该模式下可以移动光标位置，可以通过快捷键对文件内容进行复制、粘贴、删除等操作。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编辑模式或输入模式：在命令模式下输入小写字母a或小写字母i即可进入编辑模式，在该模式下可以对文件的内容进行编辑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末行模式：在命令模式下输入冒号：即可进入末行模式，可以在末行输入命令来对文件进行查找、替换、保存、退出等操作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可视化模式：可以做一些列选操作（通过方向键选择某些列的内容，类似于Windows鼠标刷黑）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终端指令：mkdir+文件名创建文件，例如：mkdir c++（如果在桌面找不到创建的文件夹就去主目录看看），进入刚创建的c++文件夹终端指令：cd c++然后进入该目录，然后输入指令：touch main.cpp(c++程序的后缀名.cc，.cpp，.cxx)，文件夹中就会有main.cpp的文本，再输入vi main.cpp打开了如下界面，就可以编辑c++文件了</w:t>
      </w:r>
      <w:r>
        <w:drawing>
          <wp:inline distT="0" distB="0" distL="114300" distR="114300">
            <wp:extent cx="5271770" cy="3317240"/>
            <wp:effectExtent l="0" t="0" r="50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编辑好c++文件过后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865" cy="321564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先按esc键，再输入:wq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输入指令g++ main.cpp，再输入ls查看是否生成可执行文件a.out，如果有就再输入./a.out就会输出结果啦！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34645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960" w:firstLineChars="2200"/>
    </w:pPr>
    <w:r>
      <w:rPr>
        <w:lang w:val="zh-CN"/>
      </w:rPr>
      <w:t xml:space="preserve"> </w:t>
    </w:r>
    <w:r>
      <w:rPr>
        <w:lang w:val="zh-CN"/>
      </w:rPr>
      <w:fldChar w:fldCharType="begin"/>
    </w:r>
    <w:r>
      <w:rPr>
        <w:lang w:val="zh-CN"/>
      </w:rPr>
      <w:instrText xml:space="preserve">PAGE   \* MERGEFORMAT</w:instrText>
    </w:r>
    <w:r>
      <w:rPr>
        <w:lang w:val="zh-CN"/>
      </w:rP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77944"/>
    <w:multiLevelType w:val="singleLevel"/>
    <w:tmpl w:val="E81779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FC8FB0"/>
    <w:multiLevelType w:val="singleLevel"/>
    <w:tmpl w:val="0AFC8F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YTUwYWY3ZDJlZDhlODQyOTBmZDA5MDFjZGI0NmEifQ=="/>
    <w:docVar w:name="KSO_WPS_MARK_KEY" w:val="07032b4f-ee37-4e91-9931-65130dbd8d78"/>
  </w:docVars>
  <w:rsids>
    <w:rsidRoot w:val="00172A27"/>
    <w:rsid w:val="00001D65"/>
    <w:rsid w:val="00017847"/>
    <w:rsid w:val="0003515F"/>
    <w:rsid w:val="000446D9"/>
    <w:rsid w:val="00077941"/>
    <w:rsid w:val="001712DA"/>
    <w:rsid w:val="00172A27"/>
    <w:rsid w:val="0018339D"/>
    <w:rsid w:val="00183E4C"/>
    <w:rsid w:val="00193884"/>
    <w:rsid w:val="001C1686"/>
    <w:rsid w:val="001E4509"/>
    <w:rsid w:val="001F5E22"/>
    <w:rsid w:val="0023753B"/>
    <w:rsid w:val="00254180"/>
    <w:rsid w:val="00287ABF"/>
    <w:rsid w:val="002B2B99"/>
    <w:rsid w:val="002C2660"/>
    <w:rsid w:val="002C51A4"/>
    <w:rsid w:val="002C6988"/>
    <w:rsid w:val="002D4EFF"/>
    <w:rsid w:val="002F0238"/>
    <w:rsid w:val="002F2688"/>
    <w:rsid w:val="003020B4"/>
    <w:rsid w:val="00344453"/>
    <w:rsid w:val="00360DE9"/>
    <w:rsid w:val="00361CB7"/>
    <w:rsid w:val="003711DF"/>
    <w:rsid w:val="00376650"/>
    <w:rsid w:val="003B5E24"/>
    <w:rsid w:val="003B69C1"/>
    <w:rsid w:val="003E77D2"/>
    <w:rsid w:val="00406A6B"/>
    <w:rsid w:val="004169E5"/>
    <w:rsid w:val="004475B2"/>
    <w:rsid w:val="0045736D"/>
    <w:rsid w:val="0046472C"/>
    <w:rsid w:val="00491F08"/>
    <w:rsid w:val="004A0C46"/>
    <w:rsid w:val="004A252B"/>
    <w:rsid w:val="004C09FA"/>
    <w:rsid w:val="004E3856"/>
    <w:rsid w:val="005055D1"/>
    <w:rsid w:val="005102A9"/>
    <w:rsid w:val="0052689B"/>
    <w:rsid w:val="005309A7"/>
    <w:rsid w:val="005474B4"/>
    <w:rsid w:val="0056726D"/>
    <w:rsid w:val="005908F2"/>
    <w:rsid w:val="005E2067"/>
    <w:rsid w:val="0060635A"/>
    <w:rsid w:val="00616136"/>
    <w:rsid w:val="006222F5"/>
    <w:rsid w:val="0063548D"/>
    <w:rsid w:val="00694D41"/>
    <w:rsid w:val="006A3311"/>
    <w:rsid w:val="006A77E7"/>
    <w:rsid w:val="006C280C"/>
    <w:rsid w:val="006C2A27"/>
    <w:rsid w:val="006C3432"/>
    <w:rsid w:val="006D1720"/>
    <w:rsid w:val="006D457F"/>
    <w:rsid w:val="006E091B"/>
    <w:rsid w:val="006F12F3"/>
    <w:rsid w:val="00727B6F"/>
    <w:rsid w:val="007408BB"/>
    <w:rsid w:val="00743AA3"/>
    <w:rsid w:val="007450F6"/>
    <w:rsid w:val="00755508"/>
    <w:rsid w:val="00776D8F"/>
    <w:rsid w:val="007A229F"/>
    <w:rsid w:val="007A373E"/>
    <w:rsid w:val="007A5889"/>
    <w:rsid w:val="007C1D76"/>
    <w:rsid w:val="007E7A59"/>
    <w:rsid w:val="00803AB6"/>
    <w:rsid w:val="00815E38"/>
    <w:rsid w:val="00836D79"/>
    <w:rsid w:val="00851F18"/>
    <w:rsid w:val="00867272"/>
    <w:rsid w:val="008C38E6"/>
    <w:rsid w:val="008E4114"/>
    <w:rsid w:val="008E55B3"/>
    <w:rsid w:val="00915353"/>
    <w:rsid w:val="00937917"/>
    <w:rsid w:val="009379A2"/>
    <w:rsid w:val="00937E6D"/>
    <w:rsid w:val="00943024"/>
    <w:rsid w:val="009522D6"/>
    <w:rsid w:val="0096000C"/>
    <w:rsid w:val="0096344A"/>
    <w:rsid w:val="00983514"/>
    <w:rsid w:val="009A0DB7"/>
    <w:rsid w:val="009A5219"/>
    <w:rsid w:val="009C44B7"/>
    <w:rsid w:val="009C6326"/>
    <w:rsid w:val="009E4BD2"/>
    <w:rsid w:val="009F3E71"/>
    <w:rsid w:val="00A06BCC"/>
    <w:rsid w:val="00A34DE0"/>
    <w:rsid w:val="00A70868"/>
    <w:rsid w:val="00A70B29"/>
    <w:rsid w:val="00A755A1"/>
    <w:rsid w:val="00A87BCE"/>
    <w:rsid w:val="00A90FCA"/>
    <w:rsid w:val="00A93C53"/>
    <w:rsid w:val="00A9502F"/>
    <w:rsid w:val="00A9523A"/>
    <w:rsid w:val="00AB2380"/>
    <w:rsid w:val="00AB3991"/>
    <w:rsid w:val="00AD2C32"/>
    <w:rsid w:val="00AE14A9"/>
    <w:rsid w:val="00AF384B"/>
    <w:rsid w:val="00B0334F"/>
    <w:rsid w:val="00B1758E"/>
    <w:rsid w:val="00B37F6E"/>
    <w:rsid w:val="00B43ABA"/>
    <w:rsid w:val="00B45442"/>
    <w:rsid w:val="00B50A08"/>
    <w:rsid w:val="00B56727"/>
    <w:rsid w:val="00BA3693"/>
    <w:rsid w:val="00BA7DE2"/>
    <w:rsid w:val="00BC53C8"/>
    <w:rsid w:val="00BF63F8"/>
    <w:rsid w:val="00C00E94"/>
    <w:rsid w:val="00C15F87"/>
    <w:rsid w:val="00C270AA"/>
    <w:rsid w:val="00C64DB4"/>
    <w:rsid w:val="00C657CF"/>
    <w:rsid w:val="00CA5FC0"/>
    <w:rsid w:val="00CC0070"/>
    <w:rsid w:val="00CC7BAE"/>
    <w:rsid w:val="00CD1A55"/>
    <w:rsid w:val="00CF166C"/>
    <w:rsid w:val="00D0178F"/>
    <w:rsid w:val="00D053C0"/>
    <w:rsid w:val="00D07F81"/>
    <w:rsid w:val="00D218DC"/>
    <w:rsid w:val="00D26527"/>
    <w:rsid w:val="00D3085B"/>
    <w:rsid w:val="00D46628"/>
    <w:rsid w:val="00D67D63"/>
    <w:rsid w:val="00DA1E08"/>
    <w:rsid w:val="00DA70DF"/>
    <w:rsid w:val="00DB0E1B"/>
    <w:rsid w:val="00DE5169"/>
    <w:rsid w:val="00DF21D3"/>
    <w:rsid w:val="00E061E7"/>
    <w:rsid w:val="00E71485"/>
    <w:rsid w:val="00EE3CF1"/>
    <w:rsid w:val="00EE7CC8"/>
    <w:rsid w:val="00F110D4"/>
    <w:rsid w:val="00F12B56"/>
    <w:rsid w:val="00F3550D"/>
    <w:rsid w:val="00F370A0"/>
    <w:rsid w:val="00F435B7"/>
    <w:rsid w:val="00F54C20"/>
    <w:rsid w:val="00F611D3"/>
    <w:rsid w:val="00F724D5"/>
    <w:rsid w:val="00F9288F"/>
    <w:rsid w:val="00FB2645"/>
    <w:rsid w:val="00FF3DD4"/>
    <w:rsid w:val="071D29B8"/>
    <w:rsid w:val="13726194"/>
    <w:rsid w:val="17751679"/>
    <w:rsid w:val="1E3176DA"/>
    <w:rsid w:val="24E17F9F"/>
    <w:rsid w:val="36FD0CCD"/>
    <w:rsid w:val="38B95356"/>
    <w:rsid w:val="474A3BB0"/>
    <w:rsid w:val="57C357A8"/>
    <w:rsid w:val="68CF5AE9"/>
    <w:rsid w:val="6E2F76D8"/>
    <w:rsid w:val="79690C89"/>
    <w:rsid w:val="7F53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4"/>
    <w:qFormat/>
    <w:uiPriority w:val="0"/>
    <w:pPr>
      <w:ind w:firstLine="420" w:firstLineChars="200"/>
    </w:pPr>
    <w:rPr>
      <w:sz w:val="24"/>
    </w:rPr>
  </w:style>
  <w:style w:type="paragraph" w:styleId="6">
    <w:name w:val="caption"/>
    <w:basedOn w:val="1"/>
    <w:next w:val="1"/>
    <w:link w:val="25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黑体" w:hAnsi="黑体" w:eastAsia="黑体" w:cs="Arial"/>
      <w:szCs w:val="20"/>
    </w:rPr>
  </w:style>
  <w:style w:type="paragraph" w:styleId="7">
    <w:name w:val="annotation text"/>
    <w:basedOn w:val="1"/>
    <w:link w:val="26"/>
    <w:qFormat/>
    <w:uiPriority w:val="0"/>
    <w:pPr>
      <w:jc w:val="left"/>
    </w:pPr>
    <w:rPr>
      <w:sz w:val="24"/>
    </w:rPr>
  </w:style>
  <w:style w:type="paragraph" w:styleId="8">
    <w:name w:val="Body Text"/>
    <w:basedOn w:val="1"/>
    <w:qFormat/>
    <w:uiPriority w:val="0"/>
    <w:pPr>
      <w:jc w:val="center"/>
    </w:pPr>
    <w:rPr>
      <w:rFonts w:eastAsia="黑体"/>
      <w:b/>
      <w:spacing w:val="140"/>
      <w:sz w:val="44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annotation subject"/>
    <w:basedOn w:val="7"/>
    <w:next w:val="7"/>
    <w:link w:val="30"/>
    <w:unhideWhenUsed/>
    <w:qFormat/>
    <w:uiPriority w:val="99"/>
    <w:rPr>
      <w:b/>
      <w:bCs/>
      <w:sz w:val="21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annotation reference"/>
    <w:qFormat/>
    <w:uiPriority w:val="0"/>
    <w:rPr>
      <w:sz w:val="21"/>
      <w:szCs w:val="21"/>
    </w:rPr>
  </w:style>
  <w:style w:type="paragraph" w:customStyle="1" w:styleId="1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link w:val="3"/>
    <w:semiHidden/>
    <w:qFormat/>
    <w:uiPriority w:val="9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23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正文缩进 Char"/>
    <w:link w:val="5"/>
    <w:qFormat/>
    <w:uiPriority w:val="0"/>
    <w:rPr>
      <w:kern w:val="2"/>
      <w:sz w:val="24"/>
      <w:szCs w:val="24"/>
    </w:rPr>
  </w:style>
  <w:style w:type="character" w:customStyle="1" w:styleId="25">
    <w:name w:val="题注 Char"/>
    <w:link w:val="6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26">
    <w:name w:val="批注文字 Char"/>
    <w:link w:val="7"/>
    <w:qFormat/>
    <w:uiPriority w:val="0"/>
    <w:rPr>
      <w:kern w:val="2"/>
      <w:sz w:val="24"/>
      <w:szCs w:val="24"/>
    </w:rPr>
  </w:style>
  <w:style w:type="character" w:customStyle="1" w:styleId="27">
    <w:name w:val="批注框文本 Char"/>
    <w:link w:val="9"/>
    <w:semiHidden/>
    <w:qFormat/>
    <w:uiPriority w:val="99"/>
    <w:rPr>
      <w:kern w:val="2"/>
      <w:sz w:val="18"/>
      <w:szCs w:val="18"/>
    </w:rPr>
  </w:style>
  <w:style w:type="character" w:customStyle="1" w:styleId="28">
    <w:name w:val="页眉 Char"/>
    <w:link w:val="11"/>
    <w:qFormat/>
    <w:uiPriority w:val="99"/>
    <w:rPr>
      <w:kern w:val="2"/>
      <w:sz w:val="18"/>
      <w:szCs w:val="24"/>
    </w:rPr>
  </w:style>
  <w:style w:type="character" w:customStyle="1" w:styleId="29">
    <w:name w:val="标题 Char"/>
    <w:link w:val="13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批注主题 Char"/>
    <w:link w:val="14"/>
    <w:semiHidden/>
    <w:qFormat/>
    <w:uiPriority w:val="99"/>
    <w:rPr>
      <w:b/>
      <w:bCs/>
      <w:kern w:val="2"/>
      <w:sz w:val="21"/>
      <w:szCs w:val="24"/>
    </w:rPr>
  </w:style>
  <w:style w:type="character" w:customStyle="1" w:styleId="31">
    <w:name w:val="批注文字 字符1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Microsoft</Company>
  <Pages>5</Pages>
  <Words>624</Words>
  <Characters>767</Characters>
  <Lines>10</Lines>
  <Paragraphs>3</Paragraphs>
  <TotalTime>40</TotalTime>
  <ScaleCrop>false</ScaleCrop>
  <LinksUpToDate>false</LinksUpToDate>
  <CharactersWithSpaces>784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2022-05-13T13:59:00Z</dcterms:created>
  <dc:creator>Ruter</dc:creator>
  <cp:lastModifiedBy>Superficial 、</cp:lastModifiedBy>
  <dcterms:modified xsi:type="dcterms:W3CDTF">2023-03-11T14:40:52Z</dcterms:modified>
  <dc:title>进程管理实验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0485ED8F3E8742F2A28DED912C22C364</vt:lpwstr>
  </property>
</Properties>
</file>